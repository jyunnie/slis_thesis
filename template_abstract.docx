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B44FAA" w14:textId="4B239541" w:rsidR="007A45C8" w:rsidRPr="007C6101" w:rsidRDefault="007A45C8" w:rsidP="007C6101">
      <w:pPr>
        <w:ind w:firstLineChars="100" w:firstLine="280"/>
        <w:jc w:val="center"/>
        <w:rPr>
          <w:sz w:val="28"/>
          <w:szCs w:val="28"/>
        </w:rPr>
      </w:pPr>
      <w:r w:rsidRPr="007C6101">
        <w:rPr>
          <w:rFonts w:hint="eastAsia"/>
          <w:sz w:val="28"/>
          <w:szCs w:val="28"/>
        </w:rPr>
        <w:t>日本語タイトル</w:t>
      </w:r>
    </w:p>
    <w:p w14:paraId="2F21CAA9" w14:textId="209C5C03" w:rsidR="007A45C8" w:rsidRDefault="007C6101" w:rsidP="007C6101">
      <w:pPr>
        <w:ind w:firstLineChars="100" w:firstLine="280"/>
        <w:jc w:val="center"/>
      </w:pPr>
      <w:r w:rsidRPr="007C6101">
        <w:rPr>
          <w:sz w:val="28"/>
          <w:szCs w:val="28"/>
        </w:rPr>
        <w:t>English Title</w:t>
      </w:r>
    </w:p>
    <w:p w14:paraId="32FC9724" w14:textId="77777777" w:rsidR="007A45C8" w:rsidRDefault="007A45C8" w:rsidP="00643834">
      <w:pPr>
        <w:ind w:firstLineChars="100" w:firstLine="210"/>
      </w:pPr>
    </w:p>
    <w:p w14:paraId="1F3F0012" w14:textId="5398CC5C" w:rsidR="007A45C8" w:rsidRDefault="007A45C8" w:rsidP="007A45C8">
      <w:pPr>
        <w:ind w:firstLineChars="100" w:firstLine="210"/>
        <w:jc w:val="right"/>
      </w:pPr>
      <w:r>
        <w:rPr>
          <w:rFonts w:hint="eastAsia"/>
        </w:rPr>
        <w:t>学籍番号：</w:t>
      </w:r>
      <w:r>
        <w:t>201x21xxx</w:t>
      </w:r>
    </w:p>
    <w:p w14:paraId="2D813F3D" w14:textId="6D7F9C37" w:rsidR="007A45C8" w:rsidRDefault="007A45C8" w:rsidP="007A45C8">
      <w:pPr>
        <w:wordWrap w:val="0"/>
        <w:ind w:firstLineChars="100" w:firstLine="210"/>
        <w:jc w:val="right"/>
      </w:pPr>
      <w:r>
        <w:rPr>
          <w:rFonts w:hint="eastAsia"/>
        </w:rPr>
        <w:t>氏名：筑波　太郎</w:t>
      </w:r>
    </w:p>
    <w:p w14:paraId="7473F467" w14:textId="34352B89" w:rsidR="007A45C8" w:rsidRDefault="007A45C8" w:rsidP="007A45C8">
      <w:pPr>
        <w:wordWrap w:val="0"/>
        <w:ind w:firstLineChars="100" w:firstLine="210"/>
        <w:jc w:val="right"/>
        <w:rPr>
          <w:rFonts w:hint="eastAsia"/>
        </w:rPr>
      </w:pPr>
      <w:r>
        <w:t xml:space="preserve">Taro </w:t>
      </w:r>
      <w:r w:rsidR="00424521">
        <w:rPr>
          <w:rFonts w:hint="eastAsia"/>
        </w:rPr>
        <w:t>TSUKUBA</w:t>
      </w:r>
    </w:p>
    <w:p w14:paraId="58B95CD7" w14:textId="77777777" w:rsidR="007A45C8" w:rsidRDefault="007A45C8" w:rsidP="00643834">
      <w:pPr>
        <w:ind w:firstLineChars="100" w:firstLine="210"/>
      </w:pPr>
    </w:p>
    <w:p w14:paraId="5A2B8AE8" w14:textId="77777777" w:rsidR="007A45C8" w:rsidRPr="007A45C8" w:rsidRDefault="007A45C8" w:rsidP="00643834">
      <w:pPr>
        <w:ind w:firstLineChars="100" w:firstLine="210"/>
      </w:pPr>
    </w:p>
    <w:p w14:paraId="5765A76A" w14:textId="113A03E6" w:rsidR="00643834" w:rsidRDefault="00D04B8D" w:rsidP="00643834">
      <w:pPr>
        <w:ind w:firstLineChars="100" w:firstLine="210"/>
      </w:pPr>
      <w:r>
        <w:rPr>
          <w:rFonts w:hint="eastAsia"/>
        </w:rPr>
        <w:t xml:space="preserve">　上下の余白が</w:t>
      </w:r>
      <w:r>
        <w:t>35mm</w:t>
      </w:r>
      <w:r>
        <w:rPr>
          <w:rFonts w:hint="eastAsia"/>
        </w:rPr>
        <w:t>で左右が</w:t>
      </w:r>
      <w:r>
        <w:t>30mm</w:t>
      </w:r>
      <w:r>
        <w:rPr>
          <w:rFonts w:hint="eastAsia"/>
        </w:rPr>
        <w:t>．タイトルは日本語と英語の両方を</w:t>
      </w:r>
      <w:r>
        <w:t>14pt</w:t>
      </w:r>
      <w:r>
        <w:rPr>
          <w:rFonts w:hint="eastAsia"/>
        </w:rPr>
        <w:t>でかいて，中央揃えする．それ以外は</w:t>
      </w:r>
      <w:r>
        <w:t>10.5pt</w:t>
      </w:r>
      <w:r>
        <w:rPr>
          <w:rFonts w:hint="eastAsia"/>
        </w:rPr>
        <w:t>とする．氏名の間には全角のスペースを必ず含める．英語名については，名前は最初の文字だけ大文字で，姓はすべて大文字．</w:t>
      </w:r>
    </w:p>
    <w:p w14:paraId="1ACB2B41" w14:textId="58B01511" w:rsidR="004D1349" w:rsidRDefault="004D1349" w:rsidP="004D1349">
      <w:pPr>
        <w:ind w:firstLineChars="100" w:firstLine="210"/>
      </w:pPr>
    </w:p>
    <w:p w14:paraId="7F472B7F" w14:textId="77777777" w:rsidR="004D1349" w:rsidRDefault="004D1349" w:rsidP="004D1349">
      <w:pPr>
        <w:ind w:firstLineChars="100" w:firstLine="210"/>
      </w:pPr>
    </w:p>
    <w:p w14:paraId="685C9AB6" w14:textId="02107CE9" w:rsidR="00030B33" w:rsidRDefault="00C234D9" w:rsidP="00C234D9">
      <w:pPr>
        <w:wordWrap w:val="0"/>
        <w:ind w:firstLineChars="100" w:firstLine="210"/>
        <w:jc w:val="right"/>
      </w:pPr>
      <w:r>
        <w:rPr>
          <w:rFonts w:hint="eastAsia"/>
        </w:rPr>
        <w:t>研究指導教員：</w:t>
      </w:r>
      <w:r w:rsidR="001325CE">
        <w:rPr>
          <w:rFonts w:hint="eastAsia"/>
        </w:rPr>
        <w:t>山田</w:t>
      </w:r>
      <w:bookmarkStart w:id="0" w:name="_GoBack"/>
      <w:bookmarkEnd w:id="0"/>
      <w:r w:rsidR="00CD555F">
        <w:rPr>
          <w:rFonts w:hint="eastAsia"/>
        </w:rPr>
        <w:t xml:space="preserve">　花太郎</w:t>
      </w:r>
    </w:p>
    <w:p w14:paraId="5F4F9EDA" w14:textId="099755F9" w:rsidR="00C234D9" w:rsidRPr="00C234D9" w:rsidRDefault="00320890" w:rsidP="00C234D9">
      <w:pPr>
        <w:ind w:firstLineChars="100" w:firstLine="210"/>
        <w:jc w:val="right"/>
      </w:pPr>
      <w:r>
        <w:rPr>
          <w:rFonts w:hint="eastAsia"/>
        </w:rPr>
        <w:t>副</w:t>
      </w:r>
      <w:r w:rsidR="00C234D9">
        <w:rPr>
          <w:rFonts w:hint="eastAsia"/>
        </w:rPr>
        <w:t>研究指導教員：</w:t>
      </w:r>
      <w:r w:rsidR="00CD555F">
        <w:rPr>
          <w:rFonts w:hint="eastAsia"/>
        </w:rPr>
        <w:t>筑波　次郎</w:t>
      </w:r>
    </w:p>
    <w:sectPr w:rsidR="00C234D9" w:rsidRPr="00C234D9" w:rsidSect="000D315F">
      <w:pgSz w:w="11906" w:h="16838"/>
      <w:pgMar w:top="1985" w:right="1701" w:bottom="1985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0187"/>
    <w:rsid w:val="00030B33"/>
    <w:rsid w:val="000D315F"/>
    <w:rsid w:val="001325CE"/>
    <w:rsid w:val="001E780D"/>
    <w:rsid w:val="00320890"/>
    <w:rsid w:val="00367AAF"/>
    <w:rsid w:val="00424521"/>
    <w:rsid w:val="004D1349"/>
    <w:rsid w:val="00595761"/>
    <w:rsid w:val="00643834"/>
    <w:rsid w:val="007A45C8"/>
    <w:rsid w:val="007C6101"/>
    <w:rsid w:val="00A94799"/>
    <w:rsid w:val="00AD62E3"/>
    <w:rsid w:val="00C234D9"/>
    <w:rsid w:val="00CD555F"/>
    <w:rsid w:val="00D04B8D"/>
    <w:rsid w:val="00F20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F55A37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30B33"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030B33"/>
    <w:pPr>
      <w:keepNext/>
      <w:outlineLvl w:val="0"/>
    </w:pPr>
    <w:rPr>
      <w:rFonts w:ascii="Arial" w:eastAsia="ＭＳ ゴシック" w:hAnsi="Arial"/>
      <w:kern w:val="0"/>
      <w:sz w:val="24"/>
      <w:szCs w:val="24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7AAF"/>
    <w:rPr>
      <w:rFonts w:ascii="Arial" w:eastAsia="ＭＳ ゴシック" w:hAnsi="Arial"/>
      <w:kern w:val="0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367AAF"/>
    <w:rPr>
      <w:rFonts w:ascii="Arial" w:eastAsia="ＭＳ ゴシック" w:hAnsi="Arial" w:cs="Times New Roman"/>
      <w:sz w:val="18"/>
      <w:szCs w:val="18"/>
    </w:rPr>
  </w:style>
  <w:style w:type="character" w:customStyle="1" w:styleId="Heading1Char">
    <w:name w:val="Heading 1 Char"/>
    <w:link w:val="Heading1"/>
    <w:uiPriority w:val="9"/>
    <w:rsid w:val="00030B33"/>
    <w:rPr>
      <w:rFonts w:ascii="Arial" w:eastAsia="ＭＳ ゴシック" w:hAnsi="Arial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Documents%20and%20Settings\Norihiko%20Uda\&#12487;&#12473;&#12463;&#12488;&#12483;&#12503;\abstract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8A1D0E-152A-8D40-8DC7-BDA35252CF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C:\Documents and Settings\Norihiko Uda\デスクトップ\abstract.dot</Template>
  <TotalTime>17</TotalTime>
  <Pages>1</Pages>
  <Words>31</Words>
  <Characters>181</Characters>
  <Application>Microsoft Macintosh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School of Informatics, University of Tsukuba</Company>
  <LinksUpToDate>false</LinksUpToDate>
  <CharactersWithSpaces>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Norihiko Uda</dc:creator>
  <cp:keywords/>
  <cp:lastModifiedBy>kento nozawa</cp:lastModifiedBy>
  <cp:revision>12</cp:revision>
  <dcterms:created xsi:type="dcterms:W3CDTF">2015-11-05T08:26:00Z</dcterms:created>
  <dcterms:modified xsi:type="dcterms:W3CDTF">2018-01-11T15:53:00Z</dcterms:modified>
</cp:coreProperties>
</file>